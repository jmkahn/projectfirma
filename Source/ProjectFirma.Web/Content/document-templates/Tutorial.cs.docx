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&lt;% { </w:t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noProof/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proofErr w:type="spellEnd"/>
                                <w:r>
                                  <w:br/>
                                </w:r>
                                <w:r w:rsidR="004D34AE">
                                  <w:rPr>
                                    <w:lang w:val="en-US"/>
                                  </w:rPr>
                                  <w:t>February</w:t>
                                </w:r>
                                <w:r w:rsidR="003D6582">
                                  <w:rPr>
                                    <w:lang w:val="en-US"/>
                                  </w:rPr>
                                  <w:t xml:space="preserve">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&lt;% { </w:t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noProof/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noProof/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egonl</w:t>
                          </w:r>
                          <w:proofErr w:type="spellEnd"/>
                          <w:r>
                            <w:br/>
                          </w:r>
                          <w:r w:rsidR="004D34AE">
                            <w:rPr>
                              <w:lang w:val="en-US"/>
                            </w:rPr>
                            <w:t>February</w:t>
                          </w:r>
                          <w:r w:rsidR="003D6582">
                            <w:rPr>
                              <w:lang w:val="en-US"/>
                            </w:rPr>
                            <w:t xml:space="preserve"> 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249446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B16B1C" w:rsidRPr="00B16B1C" w:rsidRDefault="00B16B1C" w:rsidP="00B16B1C">
      <w:pPr>
        <w:rPr>
          <w:lang w:val="en-US"/>
        </w:rPr>
      </w:pP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 xml:space="preserve"> is inspired by Web technologies like ASP.NET and JSP. Developers familiar with those technologies should feel right at home.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First you create a view in Word. A view is a Word document which also contains C# code. Code can be inserted anywhere: &lt;%= 3*8 %&gt; would insert 24.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Out of the box </w:t>
      </w: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 xml:space="preserve"> supports inserting text, tables, images and </w:t>
      </w:r>
      <w:r>
        <w:rPr>
          <w:lang w:val="en-US"/>
        </w:rPr>
        <w:t>more. This tutorial shows you how.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 to do something that's not supported by </w:t>
      </w: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>, you can do so by creating your own document subclass. See the Inheritance example.</w:t>
      </w:r>
    </w:p>
    <w:p w:rsidR="00CA5637" w:rsidRPr="00245E5C" w:rsidRDefault="00CA5637" w:rsidP="00B16B1C">
      <w:pPr>
        <w:rPr>
          <w:lang w:val="en-US"/>
        </w:rPr>
      </w:pPr>
      <w:r>
        <w:rPr>
          <w:lang w:val="en-US"/>
        </w:rPr>
        <w:t xml:space="preserve">Generating documents with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249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FC5405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2494466" w:history="1">
            <w:r w:rsidR="00FC5405" w:rsidRPr="0062525B">
              <w:rPr>
                <w:rStyle w:val="Hyperlink"/>
                <w:noProof/>
                <w:lang w:val="en-US"/>
              </w:rPr>
              <w:t>Summary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1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1"/>
            <w:rPr>
              <w:noProof/>
              <w:lang w:val="nl-NL" w:eastAsia="nl-NL"/>
            </w:rPr>
          </w:pPr>
          <w:hyperlink w:anchor="_Toc502494467" w:history="1">
            <w:r w:rsidR="00FC5405" w:rsidRPr="0062525B">
              <w:rPr>
                <w:rStyle w:val="Hyperlink"/>
                <w:noProof/>
                <w:lang w:val="en-US"/>
              </w:rPr>
              <w:t>Contents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_Toc502494467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2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1"/>
            <w:rPr>
              <w:noProof/>
              <w:lang w:val="nl-NL" w:eastAsia="nl-NL"/>
            </w:rPr>
          </w:pPr>
          <w:hyperlink w:anchor="_Toc502494468" w:history="1">
            <w:r w:rsidR="00FC5405" w:rsidRPr="0062525B">
              <w:rPr>
                <w:rStyle w:val="Hyperlink"/>
                <w:noProof/>
                <w:lang w:val="en-US"/>
              </w:rPr>
              <w:t>The basics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_Toc502494468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69" w:history="1">
            <w:r w:rsidR="00FC5405" w:rsidRPr="0062525B">
              <w:rPr>
                <w:rStyle w:val="Hyperlink"/>
                <w:noProof/>
                <w:lang w:val="en-US"/>
              </w:rPr>
              <w:t>Write method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_Toc502494469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0" w:history="1">
            <w:r w:rsidR="00FC5405" w:rsidRPr="0062525B">
              <w:rPr>
                <w:rStyle w:val="Hyperlink"/>
                <w:noProof/>
                <w:lang w:val="en-US"/>
              </w:rPr>
              <w:t>Conditional content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_Toc502494470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1" w:history="1">
            <w:r w:rsidR="00FC5405" w:rsidRPr="0062525B">
              <w:rPr>
                <w:rStyle w:val="Hyperlink"/>
                <w:noProof/>
                <w:lang w:val="en-US"/>
              </w:rPr>
              <w:t>Loops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_Toc502494471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4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2" w:history="1">
            <w:r w:rsidR="00FC5405" w:rsidRPr="0062525B">
              <w:rPr>
                <w:rStyle w:val="Hyperlink"/>
                <w:noProof/>
                <w:lang w:val="en-US"/>
              </w:rPr>
              <w:t>Tables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_Toc502494472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5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3" w:history="1">
            <w:r w:rsidR="00FC5405" w:rsidRPr="0062525B">
              <w:rPr>
                <w:rStyle w:val="Hyperlink"/>
                <w:noProof/>
                <w:lang w:val="en-US"/>
              </w:rPr>
              <w:t>Images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_Toc502494473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6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4" w:history="1">
            <w:r w:rsidR="00FC5405" w:rsidRPr="0062525B">
              <w:rPr>
                <w:rStyle w:val="Hyperlink"/>
                <w:noProof/>
                <w:lang w:val="en-US"/>
              </w:rPr>
              <w:t>Replacing text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_Toc502494474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7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5" w:history="1">
            <w:r w:rsidR="00FC5405" w:rsidRPr="0062525B">
              <w:rPr>
                <w:rStyle w:val="Hyperlink"/>
                <w:noProof/>
                <w:lang w:val="en-US"/>
              </w:rPr>
              <w:t>Referencing assemblies and importing namespaces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_Toc502494475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8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012DE1">
          <w:pPr>
            <w:pStyle w:val="Inhopg2"/>
            <w:rPr>
              <w:noProof/>
              <w:lang w:val="nl-NL" w:eastAsia="nl-NL"/>
            </w:rPr>
          </w:pPr>
          <w:hyperlink w:anchor="_Toc502494476" w:history="1">
            <w:r w:rsidR="00FC5405" w:rsidRPr="0062525B">
              <w:rPr>
                <w:rStyle w:val="Hyperlink"/>
                <w:noProof/>
                <w:lang w:val="en-US"/>
              </w:rPr>
              <w:t>The Map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9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2494468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 xml:space="preserve">. Like right &lt;% </w:t>
      </w:r>
      <w:proofErr w:type="spellStart"/>
      <w:r w:rsidR="0022411E" w:rsidRPr="00245E5C">
        <w:rPr>
          <w:lang w:val="en-US"/>
        </w:rPr>
        <w:t>var</w:t>
      </w:r>
      <w:proofErr w:type="spellEnd"/>
      <w:r w:rsidR="0022411E" w:rsidRPr="00245E5C">
        <w:rPr>
          <w:lang w:val="en-US"/>
        </w:rPr>
        <w:t xml:space="preserve">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2494469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, you can use </w:t>
      </w:r>
      <w:r w:rsidR="0022411E" w:rsidRPr="00245E5C">
        <w:rPr>
          <w:lang w:val="en-US"/>
        </w:rPr>
        <w:t xml:space="preserve">the Write method. Right now,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is</w:t>
      </w:r>
      <w:r w:rsidRPr="00245E5C">
        <w:rPr>
          <w:lang w:val="en-US"/>
        </w:rPr>
        <w:t xml:space="preserve"> &lt;% Write(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 xml:space="preserve">There’s also a shorthand notation for the Write method: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This </w:t>
      </w:r>
      <w:r w:rsidR="00D0659C">
        <w:rPr>
          <w:noProof/>
          <w:lang w:val="en-US"/>
        </w:rPr>
        <w:t>paragraph</w:t>
      </w:r>
      <w:r w:rsidR="003874F3">
        <w:rPr>
          <w:noProof/>
          <w:lang w:val="en-US"/>
        </w:rPr>
        <w:t>\n</w:t>
      </w:r>
      <w:r w:rsidR="00D0659C">
        <w:rPr>
          <w:noProof/>
          <w:lang w:val="en-US"/>
        </w:rPr>
        <w:t>contains</w:t>
      </w:r>
      <w:r w:rsidR="003874F3">
        <w:rPr>
          <w:noProof/>
          <w:lang w:val="en-US"/>
        </w:rPr>
        <w:t xml:space="preserve"> two</w:t>
      </w:r>
      <w:r>
        <w:rPr>
          <w:noProof/>
          <w:lang w:val="en-US"/>
        </w:rPr>
        <w:t>\n</w:t>
      </w:r>
      <w:r w:rsidR="00D0659C">
        <w:rPr>
          <w:noProof/>
          <w:lang w:val="en-US"/>
        </w:rPr>
        <w:t>line break</w:t>
      </w:r>
      <w:r w:rsidR="003874F3">
        <w:rPr>
          <w:noProof/>
          <w:lang w:val="en-US"/>
        </w:rPr>
        <w:t>s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  <w:r>
        <w:rPr>
          <w:lang w:val="en-US"/>
        </w:rPr>
        <w:t>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4" w:name="_Toc502494470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</w:p>
    <w:p w:rsidR="00673BC1" w:rsidRPr="00245E5C" w:rsidRDefault="00786AE8">
      <w:pPr>
        <w:rPr>
          <w:rStyle w:val="tgc"/>
          <w:rFonts w:ascii="Arial" w:hAnsi="Arial" w:cs="Arial"/>
          <w:noProof/>
          <w:color w:val="222222"/>
          <w:shd w:val="clear" w:color="auto" w:fill="FFFFFF"/>
          <w:lang w:val="en-US"/>
        </w:rPr>
      </w:pPr>
      <w:r w:rsidRPr="00245E5C">
        <w:rPr>
          <w:noProof/>
          <w:lang w:val="en-US"/>
        </w:rPr>
        <w:t>&lt;% if (DateTime.Now.Second</w:t>
      </w:r>
      <w:r w:rsidR="00673BC1" w:rsidRPr="00245E5C">
        <w:rPr>
          <w:noProof/>
          <w:lang w:val="en-US"/>
        </w:rPr>
        <w:t xml:space="preserve"> % 2 </w:t>
      </w:r>
      <w:r w:rsidR="00DB1E80" w:rsidRPr="00245E5C">
        <w:rPr>
          <w:noProof/>
          <w:lang w:val="en-US"/>
        </w:rPr>
        <w:t>=</w:t>
      </w:r>
      <w:r w:rsidR="00F31278" w:rsidRPr="00245E5C">
        <w:rPr>
          <w:noProof/>
          <w:lang w:val="en-US"/>
        </w:rPr>
        <w:t xml:space="preserve">= </w:t>
      </w:r>
      <w:r w:rsidR="009707F3">
        <w:rPr>
          <w:noProof/>
          <w:lang w:val="en-US"/>
        </w:rPr>
        <w:t>0</w:t>
      </w:r>
      <w:r w:rsidR="00673BC1" w:rsidRPr="00245E5C">
        <w:rPr>
          <w:noProof/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r w:rsidR="006A226A"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="006A226A"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2494471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="00182C12" w:rsidRPr="00245E5C">
        <w:rPr>
          <w:lang w:val="en-US"/>
        </w:rPr>
        <w:t>programmatically</w:t>
      </w:r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noProof/>
          <w:lang w:val="en-US"/>
        </w:rPr>
      </w:pPr>
      <w:r w:rsidRPr="00245E5C">
        <w:rPr>
          <w:noProof/>
          <w:lang w:val="en-US"/>
        </w:rPr>
        <w:t>&lt;% for (i</w:t>
      </w:r>
      <w:r w:rsidR="00804475" w:rsidRPr="00245E5C">
        <w:rPr>
          <w:noProof/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 xml:space="preserve">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>
        <w:rPr>
          <w:b/>
          <w:lang w:val="en-US"/>
        </w:rPr>
        <w:t xml:space="preserve"> &lt;%= </w:t>
      </w:r>
      <w:proofErr w:type="spellStart"/>
      <w:r w:rsidRPr="00245E5C">
        <w:rPr>
          <w:b/>
          <w:lang w:val="en-US"/>
        </w:rPr>
        <w:t>i</w:t>
      </w:r>
      <w:proofErr w:type="spellEnd"/>
      <w:r w:rsidRPr="00245E5C">
        <w:rPr>
          <w:b/>
          <w:lang w:val="en-US"/>
        </w:rPr>
        <w:t xml:space="preserve">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proofErr w:type="spellStart"/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>Paragraph</w:t>
      </w:r>
      <w:proofErr w:type="spellEnd"/>
      <w:r w:rsidR="00CF35B1" w:rsidRPr="00245E5C">
        <w:rPr>
          <w:lang w:val="en-US"/>
        </w:rPr>
        <w:t xml:space="preserve">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= 0;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&lt; 10; ++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 { %&gt;</w:t>
      </w:r>
    </w:p>
    <w:p w:rsidR="00E50E9A" w:rsidRDefault="005964A3" w:rsidP="005964A3">
      <w:pPr>
        <w:rPr>
          <w:lang w:val="en-US"/>
        </w:rPr>
      </w:pPr>
      <w:r w:rsidRPr="00245E5C">
        <w:rPr>
          <w:lang w:val="en-US"/>
        </w:rPr>
        <w:t xml:space="preserve">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>
        <w:rPr>
          <w:b/>
          <w:lang w:val="en-US"/>
        </w:rPr>
        <w:t xml:space="preserve"> &lt;%= </w:t>
      </w:r>
      <w:proofErr w:type="spellStart"/>
      <w:r w:rsidRPr="00245E5C">
        <w:rPr>
          <w:b/>
          <w:lang w:val="en-US"/>
        </w:rPr>
        <w:t>i</w:t>
      </w:r>
      <w:proofErr w:type="spellEnd"/>
      <w:r w:rsidRPr="00245E5C">
        <w:rPr>
          <w:b/>
          <w:lang w:val="en-US"/>
        </w:rPr>
        <w:t xml:space="preserve"> %&gt;.</w:t>
      </w:r>
      <w:r w:rsidRPr="00245E5C">
        <w:rPr>
          <w:lang w:val="en-US"/>
        </w:rPr>
        <w:t xml:space="preserve">&lt;% </w:t>
      </w:r>
      <w:proofErr w:type="spellStart"/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</w:t>
      </w:r>
      <w:proofErr w:type="spellEnd"/>
      <w:r w:rsidRPr="00245E5C">
        <w:rPr>
          <w:lang w:val="en-US"/>
        </w:rPr>
        <w:t>();</w:t>
      </w:r>
      <w:r w:rsidR="00661B6A" w:rsidRPr="00245E5C">
        <w:rPr>
          <w:lang w:val="en-US"/>
        </w:rPr>
        <w:t xml:space="preserve"> </w:t>
      </w:r>
      <w:r w:rsidR="000A7E31">
        <w:rPr>
          <w:lang w:val="en-US"/>
        </w:rPr>
        <w:t>%&gt;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2494472"/>
      <w:r w:rsidRPr="00245E5C">
        <w:rPr>
          <w:lang w:val="en-US"/>
        </w:rPr>
        <w:lastRenderedPageBreak/>
        <w:t>Tables</w:t>
      </w:r>
      <w:bookmarkEnd w:id="6"/>
    </w:p>
    <w:p w:rsidR="00FD12CC" w:rsidRDefault="00FD12CC" w:rsidP="007F4118">
      <w:pPr>
        <w:rPr>
          <w:lang w:val="en-US"/>
        </w:rPr>
      </w:pPr>
      <w:r>
        <w:rPr>
          <w:lang w:val="en-US"/>
        </w:rPr>
        <w:t>Design your tables in Word, and create r</w:t>
      </w:r>
      <w:r w:rsidR="00182C12">
        <w:rPr>
          <w:lang w:val="en-US"/>
        </w:rPr>
        <w:t xml:space="preserve">ows using the </w:t>
      </w:r>
      <w:proofErr w:type="spellStart"/>
      <w:r w:rsidR="00182C12">
        <w:rPr>
          <w:lang w:val="en-US"/>
        </w:rPr>
        <w:t>AppendRow</w:t>
      </w:r>
      <w:proofErr w:type="spellEnd"/>
      <w:r w:rsidR="00182C12">
        <w:rPr>
          <w:lang w:val="en-US"/>
        </w:rPr>
        <w:t xml:space="preserve"> method.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= 1;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 { %&gt;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="00F25459" w:rsidRPr="00245E5C" w:rsidTr="0098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245E5C" w:rsidRDefault="009420D5" w:rsidP="001C2020">
            <w:pPr>
              <w:jc w:val="center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6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</w:t>
            </w:r>
          </w:p>
        </w:tc>
        <w:tc>
          <w:tcPr>
            <w:tcW w:w="1049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</w:t>
            </w:r>
          </w:p>
        </w:tc>
      </w:tr>
      <w:tr w:rsidR="00F25459" w:rsidRPr="00245E5C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125B35" w:rsidRDefault="007D760B" w:rsidP="001C2020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>&lt;%= </w:t>
            </w:r>
            <w:proofErr w:type="spellStart"/>
            <w:r w:rsidRPr="00125B35">
              <w:rPr>
                <w:b w:val="0"/>
                <w:lang w:val="en-US"/>
              </w:rPr>
              <w:t>i</w:t>
            </w:r>
            <w:proofErr w:type="spellEnd"/>
            <w:r w:rsidRPr="00125B35">
              <w:rPr>
                <w:b w:val="0"/>
                <w:lang w:val="en-US"/>
              </w:rPr>
              <w:t xml:space="preserve">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*6 %&gt;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9 %&gt;</w:t>
            </w:r>
          </w:p>
        </w:tc>
        <w:tc>
          <w:tcPr>
            <w:tcW w:w="1049" w:type="dxa"/>
          </w:tcPr>
          <w:p w:rsidR="007D760B" w:rsidRPr="00245E5C" w:rsidRDefault="007D760B" w:rsidP="0013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10 %&gt; &lt;% </w:t>
            </w:r>
            <w:proofErr w:type="spellStart"/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</w:t>
            </w:r>
            <w:proofErr w:type="spellEnd"/>
            <w:r w:rsidRPr="00245E5C">
              <w:rPr>
                <w:lang w:val="en-US"/>
              </w:rPr>
              <w:t>(); %&gt;</w:t>
            </w:r>
          </w:p>
        </w:tc>
      </w:tr>
    </w:tbl>
    <w:p w:rsidR="00182C12" w:rsidRPr="00245E5C" w:rsidRDefault="00625292" w:rsidP="007F4118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2494473"/>
      <w:r w:rsidRPr="00245E5C">
        <w:rPr>
          <w:lang w:val="en-US"/>
        </w:rPr>
        <w:lastRenderedPageBreak/>
        <w:t>Images</w:t>
      </w:r>
      <w:bookmarkEnd w:id="7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 xml:space="preserve">If only a file name is specified,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searches this file in a directory specified by the </w:t>
      </w:r>
      <w:proofErr w:type="spellStart"/>
      <w:r>
        <w:rPr>
          <w:lang w:val="en-US"/>
        </w:rPr>
        <w:t>ImageDirectory</w:t>
      </w:r>
      <w:proofErr w:type="spellEnd"/>
      <w:r>
        <w:rPr>
          <w:lang w:val="en-US"/>
        </w:rPr>
        <w:t xml:space="preserve">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 xml:space="preserve">&lt;%= </w:t>
      </w:r>
      <w:proofErr w:type="spellStart"/>
      <w:r w:rsidR="007F4D02">
        <w:rPr>
          <w:lang w:val="en-US"/>
        </w:rPr>
        <w:t>ImageDirectory</w:t>
      </w:r>
      <w:proofErr w:type="spellEnd"/>
      <w:r w:rsidR="007F4D02">
        <w:rPr>
          <w:lang w:val="en-US"/>
        </w:rPr>
        <w:t xml:space="preserve">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8" w:name="_Toc502494474"/>
      <w:r w:rsidRPr="00245E5C">
        <w:rPr>
          <w:lang w:val="en-US"/>
        </w:rPr>
        <w:lastRenderedPageBreak/>
        <w:t>Replacing text</w:t>
      </w:r>
      <w:bookmarkEnd w:id="8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  <w:r w:rsidR="0066087A">
        <w:rPr>
          <w:rStyle w:val="Voetnootmarkering"/>
          <w:lang w:val="en-US"/>
        </w:rPr>
        <w:footnoteReference w:id="2"/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611FFD">
      <w:pPr>
        <w:pStyle w:val="Kop2"/>
        <w:rPr>
          <w:lang w:val="en-US"/>
        </w:rPr>
      </w:pPr>
      <w:bookmarkStart w:id="9" w:name="_Toc502494475"/>
      <w:r>
        <w:rPr>
          <w:lang w:val="en-US"/>
        </w:rPr>
        <w:lastRenderedPageBreak/>
        <w:t>Referencing assemblies and importing namespaces</w:t>
      </w:r>
      <w:bookmarkEnd w:id="9"/>
    </w:p>
    <w:p w:rsidR="00144514" w:rsidRDefault="008C0799" w:rsidP="00611FFD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="00611FFD" w:rsidRPr="00611FFD" w:rsidRDefault="00EA6D84" w:rsidP="00611FFD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  <w:r w:rsidR="002527B1">
        <w:rPr>
          <w:rStyle w:val="Voetnootmarkering"/>
          <w:lang w:val="en-US"/>
        </w:rPr>
        <w:footnoteReference w:id="3"/>
      </w:r>
    </w:p>
    <w:p w:rsidR="00611FFD" w:rsidRDefault="00611FFD" w:rsidP="00611FF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</w:t>
      </w:r>
      <w:r w:rsidRPr="00691EFD">
        <w:rPr>
          <w:noProof/>
          <w:lang w:val="en-US"/>
        </w:rPr>
        <w:t>" %&gt;</w:t>
      </w:r>
      <w:r>
        <w:rPr>
          <w:noProof/>
          <w:lang w:val="en-US"/>
        </w:rPr>
        <w:br/>
      </w: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Name="System.Xml.Linq</w:t>
      </w:r>
      <w:r w:rsidRPr="00691EFD">
        <w:rPr>
          <w:noProof/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RDefault="00611FFD" w:rsidP="007D5E7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>&lt;%@ Import Namespace="System.</w:t>
      </w:r>
      <w:r>
        <w:rPr>
          <w:noProof/>
          <w:lang w:val="en-US"/>
        </w:rPr>
        <w:t>Xml.Linq</w:t>
      </w:r>
      <w:r w:rsidRPr="00691EFD">
        <w:rPr>
          <w:noProof/>
          <w:lang w:val="en-US"/>
        </w:rPr>
        <w:t>" %&gt;</w:t>
      </w:r>
    </w:p>
    <w:p w:rsidR="007D5E7D" w:rsidRDefault="007D5E7D" w:rsidP="00611FFD">
      <w:pPr>
        <w:rPr>
          <w:lang w:val="en-US"/>
        </w:rPr>
      </w:pPr>
      <w:r>
        <w:rPr>
          <w:lang w:val="en-US"/>
        </w:rPr>
        <w:t>In C# you would write:</w:t>
      </w:r>
    </w:p>
    <w:p w:rsidR="007D5E7D" w:rsidRPr="00C46E12" w:rsidRDefault="007D5E7D" w:rsidP="00611FF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</w:t>
      </w:r>
      <w:proofErr w:type="spellStart"/>
      <w:r>
        <w:rPr>
          <w:lang w:val="en-US"/>
        </w:rPr>
        <w:t>System.Xml.Linq</w:t>
      </w:r>
      <w:proofErr w:type="spellEnd"/>
      <w:r>
        <w:rPr>
          <w:lang w:val="en-US"/>
        </w:rPr>
        <w:t>.</w:t>
      </w:r>
      <w:r w:rsidR="00FE1FC5">
        <w:rPr>
          <w:lang w:val="en-US"/>
        </w:rPr>
        <w:t xml:space="preserve"> Let’s read some news.</w:t>
      </w:r>
    </w:p>
    <w:p w:rsidR="0010285D" w:rsidRDefault="00952048" w:rsidP="00952048">
      <w:pPr>
        <w:rPr>
          <w:noProof/>
          <w:lang w:val="en-US"/>
        </w:rPr>
      </w:pPr>
      <w:r>
        <w:rPr>
          <w:noProof/>
          <w:lang w:val="en-US"/>
        </w:rPr>
        <w:t xml:space="preserve">&lt;% </w:t>
      </w:r>
      <w:r w:rsidR="00884183">
        <w:rPr>
          <w:noProof/>
          <w:lang w:val="en-US"/>
        </w:rPr>
        <w:t>try</w:t>
      </w:r>
      <w:r w:rsidR="00884183">
        <w:rPr>
          <w:noProof/>
          <w:lang w:val="en-US"/>
        </w:rPr>
        <w:br/>
        <w:t>{</w:t>
      </w:r>
      <w:r w:rsidR="00884183">
        <w:rPr>
          <w:noProof/>
          <w:lang w:val="en-US"/>
        </w:rPr>
        <w:br/>
        <w:t xml:space="preserve">  </w:t>
      </w:r>
      <w:r w:rsidRPr="00952048">
        <w:rPr>
          <w:noProof/>
          <w:lang w:val="en-US"/>
        </w:rPr>
        <w:t>var atom = XDocument.Load("http://rss.slashdot.o</w:t>
      </w:r>
      <w:r w:rsidR="0010285D">
        <w:rPr>
          <w:noProof/>
          <w:lang w:val="en-US"/>
        </w:rPr>
        <w:t>rg/Slashdot/slashdotMainatom");</w:t>
      </w:r>
    </w:p>
    <w:p w:rsidR="00952048" w:rsidRDefault="00884183" w:rsidP="00952048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 xml:space="preserve">foreach (var </w:t>
      </w:r>
      <w:r w:rsidR="000F3A8C">
        <w:rPr>
          <w:noProof/>
          <w:lang w:val="en-US"/>
        </w:rPr>
        <w:t>entry</w:t>
      </w:r>
      <w:r w:rsidR="00952048" w:rsidRPr="00952048">
        <w:rPr>
          <w:noProof/>
          <w:lang w:val="en-US"/>
        </w:rPr>
        <w:t xml:space="preserve"> in atom.Descendants("{http://www.w3.org/2005/Atom}entry")</w:t>
      </w:r>
      <w:r w:rsidR="000F3A8C">
        <w:rPr>
          <w:noProof/>
          <w:lang w:val="en-US"/>
        </w:rPr>
        <w:t>)</w:t>
      </w:r>
      <w:r w:rsidR="0010285D">
        <w:rPr>
          <w:noProof/>
          <w:lang w:val="en-US"/>
        </w:rPr>
        <w:br/>
      </w:r>
      <w:r w:rsidR="005649AF"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>{</w:t>
      </w:r>
      <w:r w:rsidR="00500EAF">
        <w:rPr>
          <w:noProof/>
          <w:lang w:val="en-US"/>
        </w:rPr>
        <w:t xml:space="preserve"> </w:t>
      </w:r>
      <w:r w:rsidR="00952048">
        <w:rPr>
          <w:noProof/>
          <w:lang w:val="en-US"/>
        </w:rPr>
        <w:t>%&gt;</w:t>
      </w:r>
    </w:p>
    <w:p w:rsidR="00611FFD" w:rsidRDefault="00660D24" w:rsidP="005649AF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>&lt;%=</w:t>
      </w:r>
      <w:r w:rsidR="000F3A8C" w:rsidRPr="000F3A8C">
        <w:rPr>
          <w:noProof/>
        </w:rPr>
        <w:t xml:space="preserve"> </w:t>
      </w:r>
      <w:r w:rsidR="000F3A8C" w:rsidRPr="000F3A8C">
        <w:rPr>
          <w:b/>
          <w:noProof/>
          <w:lang w:val="en-US"/>
        </w:rPr>
        <w:t>entry.Element("{http://www.w3.org/2005/Atom}title").Value</w:t>
      </w:r>
      <w:r w:rsidR="00952048" w:rsidRPr="000F3A8C">
        <w:rPr>
          <w:b/>
          <w:noProof/>
          <w:lang w:val="en-US"/>
        </w:rPr>
        <w:t xml:space="preserve"> %&gt;</w:t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>&lt;%</w:t>
      </w:r>
      <w:r w:rsidR="00D80E4A">
        <w:rPr>
          <w:noProof/>
          <w:lang w:val="en-US"/>
        </w:rPr>
        <w:t>=</w:t>
      </w:r>
      <w:r w:rsidR="00CC3FEB">
        <w:rPr>
          <w:noProof/>
          <w:lang w:val="en-US"/>
        </w:rPr>
        <w:t xml:space="preserve"> </w:t>
      </w:r>
      <w:r w:rsidR="000F3A8C" w:rsidRPr="000F3A8C">
        <w:rPr>
          <w:noProof/>
          <w:lang w:val="en-US"/>
        </w:rPr>
        <w:t>entry.Element("{http://www.w3.org/2005/Atom}summary").Value.Substring(0,200) %&gt;</w:t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>&lt;% AppendParagraph(); %&gt;</w:t>
      </w:r>
    </w:p>
    <w:p w:rsidR="00952048" w:rsidRDefault="00952048" w:rsidP="00611FFD">
      <w:pPr>
        <w:rPr>
          <w:noProof/>
          <w:lang w:val="en-US"/>
        </w:rPr>
      </w:pPr>
      <w:r>
        <w:rPr>
          <w:noProof/>
          <w:lang w:val="en-US"/>
        </w:rPr>
        <w:t>&lt;% }</w:t>
      </w:r>
      <w:r w:rsidR="00884183">
        <w:rPr>
          <w:noProof/>
          <w:lang w:val="en-US"/>
        </w:rPr>
        <w:br/>
        <w:t>}</w:t>
      </w:r>
      <w:r w:rsidR="008A52C5">
        <w:rPr>
          <w:noProof/>
          <w:lang w:val="en-US"/>
        </w:rPr>
        <w:br/>
        <w:t>catch (</w:t>
      </w:r>
      <w:r w:rsidR="00D41BB4">
        <w:rPr>
          <w:noProof/>
          <w:lang w:val="en-US"/>
        </w:rPr>
        <w:t>Exception</w:t>
      </w:r>
      <w:r w:rsidR="008F0641">
        <w:rPr>
          <w:noProof/>
          <w:lang w:val="en-US"/>
        </w:rPr>
        <w:t xml:space="preserve"> ex</w:t>
      </w:r>
      <w:r w:rsidR="00500EAF">
        <w:rPr>
          <w:noProof/>
          <w:lang w:val="en-US"/>
        </w:rPr>
        <w:t>)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{</w:t>
      </w:r>
      <w:r w:rsidR="00ED2C0B">
        <w:rPr>
          <w:noProof/>
          <w:lang w:val="en-US"/>
        </w:rPr>
        <w:t xml:space="preserve"> </w:t>
      </w:r>
      <w:r w:rsidR="00500EAF">
        <w:rPr>
          <w:noProof/>
          <w:lang w:val="en-US"/>
        </w:rPr>
        <w:br/>
        <w:t xml:space="preserve">  </w:t>
      </w:r>
      <w:r w:rsidR="008F0641">
        <w:rPr>
          <w:noProof/>
          <w:lang w:val="en-US"/>
        </w:rPr>
        <w:t>Write(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Error: 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 + ex.</w:t>
      </w:r>
      <w:r w:rsidR="00D82256">
        <w:rPr>
          <w:noProof/>
          <w:lang w:val="en-US"/>
        </w:rPr>
        <w:t>Message</w:t>
      </w:r>
      <w:r w:rsidR="008F0641">
        <w:rPr>
          <w:noProof/>
          <w:lang w:val="en-US"/>
        </w:rPr>
        <w:t xml:space="preserve">); 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}</w:t>
      </w:r>
      <w:r>
        <w:rPr>
          <w:noProof/>
          <w:lang w:val="en-US"/>
        </w:rPr>
        <w:t xml:space="preserve"> %&gt;</w:t>
      </w:r>
    </w:p>
    <w:p w:rsidR="00506D4E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="00506D4E" w:rsidRPr="00245E5C" w:rsidRDefault="00506D4E" w:rsidP="00506D4E">
      <w:pPr>
        <w:pStyle w:val="Kop2"/>
        <w:rPr>
          <w:lang w:val="en-US"/>
        </w:rPr>
      </w:pPr>
      <w:bookmarkStart w:id="10" w:name="_Toc502494476"/>
      <w:r w:rsidRPr="00245E5C">
        <w:rPr>
          <w:lang w:val="en-US"/>
        </w:rPr>
        <w:lastRenderedPageBreak/>
        <w:t>The Map</w:t>
      </w:r>
      <w:bookmarkEnd w:id="10"/>
    </w:p>
    <w:p w:rsidR="00506D4E" w:rsidRPr="00245E5C" w:rsidRDefault="00506D4E" w:rsidP="00506D4E">
      <w:pPr>
        <w:rPr>
          <w:lang w:val="en-US"/>
        </w:rPr>
      </w:pPr>
      <w:r w:rsidRPr="00245E5C">
        <w:rPr>
          <w:lang w:val="en-US"/>
        </w:rPr>
        <w:t xml:space="preserve">The Map maps </w:t>
      </w:r>
      <w:proofErr w:type="spellStart"/>
      <w:r w:rsidRPr="00245E5C">
        <w:rPr>
          <w:lang w:val="en-US"/>
        </w:rPr>
        <w:t>OpenXmlElements</w:t>
      </w:r>
      <w:proofErr w:type="spellEnd"/>
      <w:r w:rsidRPr="00245E5C">
        <w:rPr>
          <w:lang w:val="en-US"/>
        </w:rPr>
        <w:t xml:space="preserve">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</w:t>
      </w:r>
      <w:proofErr w:type="spellStart"/>
      <w:r w:rsidRPr="00245E5C">
        <w:rPr>
          <w:lang w:val="en-US"/>
        </w:rPr>
        <w:t>Map.Text</w:t>
      </w:r>
      <w:proofErr w:type="spellEnd"/>
      <w:r w:rsidRPr="00245E5C">
        <w:rPr>
          <w:lang w:val="en-US"/>
        </w:rPr>
        <w:t xml:space="preserve">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RDefault="00506D4E" w:rsidP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&lt;%= Map.Text</w:t>
      </w:r>
      <w:r>
        <w:rPr>
          <w:noProof/>
          <w:lang w:val="en-US"/>
        </w:rPr>
        <w:t>.Substring(0,500)</w:t>
      </w:r>
      <w:r w:rsidRPr="00245E5C">
        <w:rPr>
          <w:noProof/>
          <w:lang w:val="en-US"/>
        </w:rPr>
        <w:t xml:space="preserve"> %&gt;</w:t>
      </w:r>
      <w:r>
        <w:rPr>
          <w:noProof/>
          <w:lang w:val="en-US"/>
        </w:rPr>
        <w:t xml:space="preserve"> … </w:t>
      </w:r>
    </w:p>
    <w:p w:rsidR="00506D4E" w:rsidRDefault="00DC41E7" w:rsidP="00506D4E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p w:rsidR="004D34AE" w:rsidRDefault="004D34AE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C610E" w:rsidRDefault="00EC610E" w:rsidP="004D34AE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solution</w:t>
      </w:r>
    </w:p>
    <w:p w:rsidR="004D34AE" w:rsidRDefault="004D34AE" w:rsidP="00EC610E">
      <w:pPr>
        <w:pStyle w:val="Kop3"/>
        <w:rPr>
          <w:lang w:val="en-US"/>
        </w:rPr>
      </w:pPr>
      <w:r>
        <w:rPr>
          <w:lang w:val="en-US"/>
        </w:rPr>
        <w:t>Building the example programs</w:t>
      </w:r>
    </w:p>
    <w:p w:rsidR="004D34AE" w:rsidRDefault="004D34AE" w:rsidP="004D34AE">
      <w:pPr>
        <w:rPr>
          <w:lang w:val="en-US"/>
        </w:rPr>
      </w:pPr>
      <w:r>
        <w:rPr>
          <w:lang w:val="en-US"/>
        </w:rPr>
        <w:t xml:space="preserve">The Tutorial, Inheritance and Model samples will by default be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for .NET Framework 3.5, 4.5 and .NET Core 2.0. The .NET Core 2.0 </w:t>
      </w:r>
      <w:r w:rsidR="000A128B">
        <w:rPr>
          <w:lang w:val="en-US"/>
        </w:rPr>
        <w:t xml:space="preserve">builds </w:t>
      </w:r>
      <w:r>
        <w:rPr>
          <w:lang w:val="en-US"/>
        </w:rPr>
        <w:t xml:space="preserve">will use the .NET Standard 2.0 version of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>.</w:t>
      </w:r>
    </w:p>
    <w:p w:rsidR="004D34AE" w:rsidRDefault="004D34AE" w:rsidP="004D34AE">
      <w:pPr>
        <w:rPr>
          <w:lang w:val="en-US"/>
        </w:rPr>
      </w:pPr>
      <w:r>
        <w:rPr>
          <w:lang w:val="en-US"/>
        </w:rPr>
        <w:t>The Tutorial and Inheritance sample</w:t>
      </w:r>
      <w:r w:rsidR="000A128B">
        <w:rPr>
          <w:lang w:val="en-US"/>
        </w:rPr>
        <w:t>s</w:t>
      </w:r>
      <w:r>
        <w:rPr>
          <w:lang w:val="en-US"/>
        </w:rPr>
        <w:t xml:space="preserve"> will by default run in</w:t>
      </w:r>
      <w:r w:rsidR="000A128B">
        <w:rPr>
          <w:lang w:val="en-US"/>
        </w:rPr>
        <w:t xml:space="preserve"> </w:t>
      </w:r>
      <w:r>
        <w:rPr>
          <w:lang w:val="en-US"/>
        </w:rPr>
        <w:t>.NET Framework 4.5</w:t>
      </w:r>
      <w:r w:rsidR="000A128B">
        <w:rPr>
          <w:lang w:val="en-US"/>
        </w:rPr>
        <w:t>. T</w:t>
      </w:r>
      <w:r>
        <w:rPr>
          <w:lang w:val="en-US"/>
        </w:rPr>
        <w:t xml:space="preserve">he Model sample </w:t>
      </w:r>
      <w:r w:rsidR="000A128B">
        <w:rPr>
          <w:lang w:val="en-US"/>
        </w:rPr>
        <w:t xml:space="preserve">will by default run </w:t>
      </w:r>
      <w:r>
        <w:rPr>
          <w:lang w:val="en-US"/>
        </w:rPr>
        <w:t xml:space="preserve">in .NET Core 2.0. If you want to change this, right click on the solution file in Visual Studio and select </w:t>
      </w:r>
      <w:r w:rsidRPr="000A128B">
        <w:rPr>
          <w:b/>
          <w:lang w:val="en-US"/>
        </w:rPr>
        <w:t xml:space="preserve">Edit </w:t>
      </w:r>
      <w:proofErr w:type="spellStart"/>
      <w:r w:rsidRPr="000A128B">
        <w:rPr>
          <w:b/>
          <w:lang w:val="en-US"/>
        </w:rPr>
        <w:t>SampleName.csproj</w:t>
      </w:r>
      <w:proofErr w:type="spellEnd"/>
      <w:r>
        <w:rPr>
          <w:lang w:val="en-US"/>
        </w:rPr>
        <w:t xml:space="preserve">. </w:t>
      </w:r>
      <w:r w:rsidR="000A128B">
        <w:rPr>
          <w:lang w:val="en-US"/>
        </w:rPr>
        <w:t xml:space="preserve">This will open the </w:t>
      </w:r>
      <w:proofErr w:type="spellStart"/>
      <w:r w:rsidR="000A128B">
        <w:rPr>
          <w:lang w:val="en-US"/>
        </w:rPr>
        <w:t>csproj</w:t>
      </w:r>
      <w:proofErr w:type="spellEnd"/>
      <w:r w:rsidR="000A128B">
        <w:rPr>
          <w:lang w:val="en-US"/>
        </w:rPr>
        <w:t xml:space="preserve">-file. </w:t>
      </w:r>
      <w:r>
        <w:rPr>
          <w:lang w:val="en-US"/>
        </w:rPr>
        <w:t xml:space="preserve">The first </w:t>
      </w:r>
      <w:r w:rsidR="000A128B">
        <w:rPr>
          <w:lang w:val="en-US"/>
        </w:rPr>
        <w:t>target named on this line will be used for startup/debugging in Visual Studio:</w:t>
      </w:r>
    </w:p>
    <w:p w:rsidR="00EC610E" w:rsidRDefault="000A128B" w:rsidP="00EC61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128B">
        <w:rPr>
          <w:rFonts w:ascii="Consolas" w:hAnsi="Consolas" w:cs="Consolas"/>
          <w:color w:val="A31515"/>
          <w:sz w:val="19"/>
          <w:szCs w:val="19"/>
          <w:lang w:val="en-US"/>
        </w:rPr>
        <w:t>TargetFrameworks</w:t>
      </w:r>
      <w:proofErr w:type="spellEnd"/>
      <w:r w:rsidRPr="000A128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128B">
        <w:rPr>
          <w:rFonts w:ascii="Consolas" w:hAnsi="Consolas" w:cs="Consolas"/>
          <w:color w:val="000000"/>
          <w:sz w:val="19"/>
          <w:szCs w:val="19"/>
          <w:lang w:val="en-US"/>
        </w:rPr>
        <w:t>net45;net35;netcoreapp2.0</w:t>
      </w:r>
      <w:r w:rsidRPr="000A128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128B">
        <w:rPr>
          <w:rFonts w:ascii="Consolas" w:hAnsi="Consolas" w:cs="Consolas"/>
          <w:color w:val="A31515"/>
          <w:sz w:val="19"/>
          <w:szCs w:val="19"/>
          <w:lang w:val="en-US"/>
        </w:rPr>
        <w:t>TargetFrameworks</w:t>
      </w:r>
      <w:proofErr w:type="spellEnd"/>
    </w:p>
    <w:p w:rsidR="00EC610E" w:rsidRDefault="00EC610E" w:rsidP="00EC610E">
      <w:pPr>
        <w:pStyle w:val="Kop3"/>
        <w:rPr>
          <w:lang w:val="en-US"/>
        </w:rPr>
      </w:pPr>
      <w:r>
        <w:rPr>
          <w:lang w:val="en-US"/>
        </w:rPr>
        <w:t>Unix-like systems</w:t>
      </w:r>
    </w:p>
    <w:p w:rsidR="00B44DF8" w:rsidRPr="004D34AE" w:rsidRDefault="000A128B" w:rsidP="004D34AE">
      <w:pPr>
        <w:rPr>
          <w:lang w:val="en-US"/>
        </w:rPr>
      </w:pPr>
      <w:r>
        <w:rPr>
          <w:lang w:val="en-US"/>
        </w:rPr>
        <w:t xml:space="preserve">On Unix-like systems, remove the net45 and net35 targets from all projects, because they are only available on Windows. Other than that, the </w:t>
      </w:r>
      <w:r w:rsidR="00EC610E">
        <w:rPr>
          <w:lang w:val="en-US"/>
        </w:rPr>
        <w:t xml:space="preserve">library and </w:t>
      </w:r>
      <w:r>
        <w:rPr>
          <w:lang w:val="en-US"/>
        </w:rPr>
        <w:t>samples should compile and run fine.</w:t>
      </w:r>
      <w:bookmarkStart w:id="11" w:name="_GoBack"/>
      <w:bookmarkEnd w:id="11"/>
    </w:p>
    <w:sectPr w:rsidR="00B44DF8" w:rsidRPr="004D34AE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DE1" w:rsidRDefault="00012DE1">
      <w:r>
        <w:separator/>
      </w:r>
    </w:p>
  </w:endnote>
  <w:endnote w:type="continuationSeparator" w:id="0">
    <w:p w:rsidR="00012DE1" w:rsidRDefault="0001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012DE1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DateTime.Now</w:t>
                          </w:r>
                          <w:proofErr w:type="spellEnd"/>
                          <w:r>
                            <w:rPr>
                              <w:lang w:val="nl-NL"/>
                            </w:rPr>
                            <w:t xml:space="preserve">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&lt;%=DateTime.Now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DE1" w:rsidRDefault="00012DE1">
      <w:r>
        <w:separator/>
      </w:r>
    </w:p>
  </w:footnote>
  <w:footnote w:type="continuationSeparator" w:id="0">
    <w:p w:rsidR="00012DE1" w:rsidRDefault="00012DE1">
      <w:r>
        <w:separator/>
      </w:r>
    </w:p>
  </w:footnote>
  <w:footnote w:type="continuationNotice" w:id="1">
    <w:p w:rsidR="00012DE1" w:rsidRDefault="00012DE1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  <w:footnote w:id="2">
    <w:p w:rsidR="0066087A" w:rsidRPr="0066087A" w:rsidRDefault="0066087A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>Actually, this will only replace text in the body of the document, and not in headers, footers, end- or footnotes. So this &lt;% Replace(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, 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); %&gt;won’t work as expected. But you &lt;%= </w:t>
      </w:r>
      <w:r w:rsidRPr="0066087A">
        <w:rPr>
          <w:lang w:val="en-US"/>
        </w:rPr>
        <w:t>"</w:t>
      </w:r>
      <w:r>
        <w:rPr>
          <w:lang w:val="en-US"/>
        </w:rPr>
        <w:t>c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a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n</w:t>
      </w:r>
      <w:r w:rsidRPr="0066087A">
        <w:rPr>
          <w:lang w:val="en-US"/>
        </w:rPr>
        <w:t>"</w:t>
      </w:r>
      <w:r>
        <w:rPr>
          <w:lang w:val="en-US"/>
        </w:rPr>
        <w:t xml:space="preserve"> %&gt; use code here.</w:t>
      </w:r>
    </w:p>
  </w:footnote>
  <w:footnote w:id="3">
    <w:p w:rsidR="002527B1" w:rsidRPr="002527B1" w:rsidRDefault="002527B1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 xml:space="preserve">When you’re using the .NET Standard version of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, all SDK DLL’s (System.* and Microsoft.* DLL’s) are automatically referenced. So in this scenario, referencing </w:t>
      </w:r>
      <w:proofErr w:type="spellStart"/>
      <w:r>
        <w:rPr>
          <w:lang w:val="en-US"/>
        </w:rPr>
        <w:t>System.Xml</w:t>
      </w:r>
      <w:proofErr w:type="spellEnd"/>
      <w:r>
        <w:rPr>
          <w:lang w:val="en-US"/>
        </w:rPr>
        <w:t xml:space="preserve"> is not needed.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proofErr w:type="spellStart"/>
                          <w:r>
                            <w:rPr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44DF8" w:rsidRPr="00B44DF8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44DF8" w:rsidRPr="00B44DF8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2DE1"/>
    <w:rsid w:val="00017BCC"/>
    <w:rsid w:val="00022DE1"/>
    <w:rsid w:val="000375FC"/>
    <w:rsid w:val="000403F6"/>
    <w:rsid w:val="00041A0C"/>
    <w:rsid w:val="00082CA8"/>
    <w:rsid w:val="0009094D"/>
    <w:rsid w:val="00091135"/>
    <w:rsid w:val="000954E9"/>
    <w:rsid w:val="000A128B"/>
    <w:rsid w:val="000A430A"/>
    <w:rsid w:val="000A7E31"/>
    <w:rsid w:val="000B15F5"/>
    <w:rsid w:val="000C3F02"/>
    <w:rsid w:val="000D1540"/>
    <w:rsid w:val="000D3EBB"/>
    <w:rsid w:val="000D5B7A"/>
    <w:rsid w:val="000D705E"/>
    <w:rsid w:val="000E3406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5654"/>
    <w:rsid w:val="00144514"/>
    <w:rsid w:val="001451EE"/>
    <w:rsid w:val="00157870"/>
    <w:rsid w:val="001607A2"/>
    <w:rsid w:val="001621AC"/>
    <w:rsid w:val="001711B9"/>
    <w:rsid w:val="00174F13"/>
    <w:rsid w:val="00182C12"/>
    <w:rsid w:val="00186E7F"/>
    <w:rsid w:val="001964F8"/>
    <w:rsid w:val="00196E57"/>
    <w:rsid w:val="001A16C0"/>
    <w:rsid w:val="001A1DA8"/>
    <w:rsid w:val="001A3774"/>
    <w:rsid w:val="001A769A"/>
    <w:rsid w:val="001B0C12"/>
    <w:rsid w:val="001C2020"/>
    <w:rsid w:val="001D622D"/>
    <w:rsid w:val="001E6B7C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527B1"/>
    <w:rsid w:val="00261176"/>
    <w:rsid w:val="00274366"/>
    <w:rsid w:val="0029136F"/>
    <w:rsid w:val="002F1A13"/>
    <w:rsid w:val="002F673C"/>
    <w:rsid w:val="003068E1"/>
    <w:rsid w:val="00315D05"/>
    <w:rsid w:val="003724C2"/>
    <w:rsid w:val="00381320"/>
    <w:rsid w:val="003874F3"/>
    <w:rsid w:val="00387721"/>
    <w:rsid w:val="003B6DAE"/>
    <w:rsid w:val="003C3D67"/>
    <w:rsid w:val="003C41C9"/>
    <w:rsid w:val="003C590D"/>
    <w:rsid w:val="003D331A"/>
    <w:rsid w:val="003D6582"/>
    <w:rsid w:val="003D7E62"/>
    <w:rsid w:val="003E499D"/>
    <w:rsid w:val="003F581F"/>
    <w:rsid w:val="00401725"/>
    <w:rsid w:val="00416DB1"/>
    <w:rsid w:val="00422090"/>
    <w:rsid w:val="004227F0"/>
    <w:rsid w:val="0044466C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D34AE"/>
    <w:rsid w:val="004E346F"/>
    <w:rsid w:val="004F340B"/>
    <w:rsid w:val="00500EAF"/>
    <w:rsid w:val="00506D4E"/>
    <w:rsid w:val="005124D3"/>
    <w:rsid w:val="00520535"/>
    <w:rsid w:val="005330AC"/>
    <w:rsid w:val="00546C5E"/>
    <w:rsid w:val="005649AF"/>
    <w:rsid w:val="0057492B"/>
    <w:rsid w:val="005964A3"/>
    <w:rsid w:val="005B2F7B"/>
    <w:rsid w:val="005C3EFC"/>
    <w:rsid w:val="005D36E1"/>
    <w:rsid w:val="005D63D2"/>
    <w:rsid w:val="005E7809"/>
    <w:rsid w:val="005F0708"/>
    <w:rsid w:val="00611FFD"/>
    <w:rsid w:val="00614D74"/>
    <w:rsid w:val="00617DF1"/>
    <w:rsid w:val="006211CE"/>
    <w:rsid w:val="00623DAE"/>
    <w:rsid w:val="00625292"/>
    <w:rsid w:val="0062596F"/>
    <w:rsid w:val="0066087A"/>
    <w:rsid w:val="00660D24"/>
    <w:rsid w:val="00661B6A"/>
    <w:rsid w:val="00670269"/>
    <w:rsid w:val="00673BC1"/>
    <w:rsid w:val="0068589C"/>
    <w:rsid w:val="00691EFD"/>
    <w:rsid w:val="00692041"/>
    <w:rsid w:val="006A226A"/>
    <w:rsid w:val="006B46A7"/>
    <w:rsid w:val="006B6E3D"/>
    <w:rsid w:val="006B7C44"/>
    <w:rsid w:val="006C5F9B"/>
    <w:rsid w:val="006C63C4"/>
    <w:rsid w:val="006C7605"/>
    <w:rsid w:val="006D1DA3"/>
    <w:rsid w:val="006E553B"/>
    <w:rsid w:val="006E7EB9"/>
    <w:rsid w:val="006F12A5"/>
    <w:rsid w:val="006F1B44"/>
    <w:rsid w:val="00711BCB"/>
    <w:rsid w:val="00723BE2"/>
    <w:rsid w:val="00724CC7"/>
    <w:rsid w:val="0073157E"/>
    <w:rsid w:val="00733F23"/>
    <w:rsid w:val="007503FB"/>
    <w:rsid w:val="00751B9C"/>
    <w:rsid w:val="00751DF3"/>
    <w:rsid w:val="0075569C"/>
    <w:rsid w:val="00761EB1"/>
    <w:rsid w:val="00776A7C"/>
    <w:rsid w:val="00781E05"/>
    <w:rsid w:val="00786AE8"/>
    <w:rsid w:val="007B1D90"/>
    <w:rsid w:val="007C0A14"/>
    <w:rsid w:val="007D5E7D"/>
    <w:rsid w:val="007D760B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2CF2"/>
    <w:rsid w:val="008462FA"/>
    <w:rsid w:val="008566D8"/>
    <w:rsid w:val="00860327"/>
    <w:rsid w:val="0087083D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8165B"/>
    <w:rsid w:val="00982F6B"/>
    <w:rsid w:val="009B3FF6"/>
    <w:rsid w:val="009D2660"/>
    <w:rsid w:val="009D381B"/>
    <w:rsid w:val="009D465E"/>
    <w:rsid w:val="009F66BA"/>
    <w:rsid w:val="009F7613"/>
    <w:rsid w:val="00A05E59"/>
    <w:rsid w:val="00A1010E"/>
    <w:rsid w:val="00A3288D"/>
    <w:rsid w:val="00A328B0"/>
    <w:rsid w:val="00A34339"/>
    <w:rsid w:val="00A527AA"/>
    <w:rsid w:val="00A55272"/>
    <w:rsid w:val="00A7482B"/>
    <w:rsid w:val="00A77C62"/>
    <w:rsid w:val="00AA7288"/>
    <w:rsid w:val="00AB5C8F"/>
    <w:rsid w:val="00AD402B"/>
    <w:rsid w:val="00AD626A"/>
    <w:rsid w:val="00AE4DFA"/>
    <w:rsid w:val="00AF62AC"/>
    <w:rsid w:val="00B16B1C"/>
    <w:rsid w:val="00B26CBC"/>
    <w:rsid w:val="00B41086"/>
    <w:rsid w:val="00B44DF8"/>
    <w:rsid w:val="00B47A53"/>
    <w:rsid w:val="00B514F7"/>
    <w:rsid w:val="00B561BB"/>
    <w:rsid w:val="00B57592"/>
    <w:rsid w:val="00B65476"/>
    <w:rsid w:val="00B65EFF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50D8"/>
    <w:rsid w:val="00C261A7"/>
    <w:rsid w:val="00C3081F"/>
    <w:rsid w:val="00C46E12"/>
    <w:rsid w:val="00C52A12"/>
    <w:rsid w:val="00C52E36"/>
    <w:rsid w:val="00C5510F"/>
    <w:rsid w:val="00C57812"/>
    <w:rsid w:val="00C70EA1"/>
    <w:rsid w:val="00C711BA"/>
    <w:rsid w:val="00C808EA"/>
    <w:rsid w:val="00C86031"/>
    <w:rsid w:val="00C864B7"/>
    <w:rsid w:val="00CA5637"/>
    <w:rsid w:val="00CC3FEB"/>
    <w:rsid w:val="00CC6B67"/>
    <w:rsid w:val="00CD27B0"/>
    <w:rsid w:val="00CE1A49"/>
    <w:rsid w:val="00CF35B1"/>
    <w:rsid w:val="00D04E6F"/>
    <w:rsid w:val="00D063BF"/>
    <w:rsid w:val="00D0659C"/>
    <w:rsid w:val="00D17858"/>
    <w:rsid w:val="00D25E4D"/>
    <w:rsid w:val="00D41BB4"/>
    <w:rsid w:val="00D51964"/>
    <w:rsid w:val="00D67E92"/>
    <w:rsid w:val="00D76113"/>
    <w:rsid w:val="00D80E4A"/>
    <w:rsid w:val="00D82256"/>
    <w:rsid w:val="00D91B2C"/>
    <w:rsid w:val="00D93DC2"/>
    <w:rsid w:val="00D94BB4"/>
    <w:rsid w:val="00DA182F"/>
    <w:rsid w:val="00DA7ABC"/>
    <w:rsid w:val="00DA7B13"/>
    <w:rsid w:val="00DB1E80"/>
    <w:rsid w:val="00DB571C"/>
    <w:rsid w:val="00DC203B"/>
    <w:rsid w:val="00DC41E7"/>
    <w:rsid w:val="00DD146B"/>
    <w:rsid w:val="00DD7E9A"/>
    <w:rsid w:val="00DE758B"/>
    <w:rsid w:val="00DF4D86"/>
    <w:rsid w:val="00DF64C2"/>
    <w:rsid w:val="00E01A86"/>
    <w:rsid w:val="00E026AB"/>
    <w:rsid w:val="00E04165"/>
    <w:rsid w:val="00E146F3"/>
    <w:rsid w:val="00E1604A"/>
    <w:rsid w:val="00E377E6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5691"/>
    <w:rsid w:val="00EC610E"/>
    <w:rsid w:val="00ED2C0B"/>
    <w:rsid w:val="00ED6550"/>
    <w:rsid w:val="00EE4953"/>
    <w:rsid w:val="00F103E7"/>
    <w:rsid w:val="00F25459"/>
    <w:rsid w:val="00F30887"/>
    <w:rsid w:val="00F31278"/>
    <w:rsid w:val="00F5064E"/>
    <w:rsid w:val="00F53377"/>
    <w:rsid w:val="00F60FA7"/>
    <w:rsid w:val="00F62C4B"/>
    <w:rsid w:val="00F66A61"/>
    <w:rsid w:val="00F677B8"/>
    <w:rsid w:val="00F7505F"/>
    <w:rsid w:val="00F76EA0"/>
    <w:rsid w:val="00F83643"/>
    <w:rsid w:val="00F8367D"/>
    <w:rsid w:val="00FA3509"/>
    <w:rsid w:val="00FC17FB"/>
    <w:rsid w:val="00FC5405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8F539-756A-4284-A486-5513EA73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11</Pages>
  <Words>1097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2019-02-22T15:33:00Z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